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3636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A73A88" w:rsidTr="00A73A88">
        <w:tc>
          <w:tcPr>
            <w:tcW w:w="3600" w:type="dxa"/>
          </w:tcPr>
          <w:sdt>
            <w:sdtPr>
              <w:id w:val="-1711873194"/>
              <w:placeholder>
                <w:docPart w:val="FF5C1E6BE5EB4F09853A4E545DC4BEFD"/>
              </w:placeholder>
              <w:temporary/>
              <w:showingPlcHdr/>
              <w15:appearance w15:val="hidden"/>
            </w:sdtPr>
            <w:sdtEndPr>
              <w:rPr>
                <w:sz w:val="30"/>
                <w:szCs w:val="26"/>
              </w:rPr>
            </w:sdtEndPr>
            <w:sdtContent>
              <w:p w:rsidR="00A73A88" w:rsidRPr="00A73A88" w:rsidRDefault="00A73A88" w:rsidP="00A73A88">
                <w:pPr>
                  <w:pStyle w:val="Heading3"/>
                  <w:rPr>
                    <w:sz w:val="30"/>
                    <w:szCs w:val="26"/>
                  </w:rPr>
                </w:pPr>
                <w:r w:rsidRPr="00A73A88">
                  <w:rPr>
                    <w:sz w:val="30"/>
                    <w:szCs w:val="26"/>
                  </w:rPr>
                  <w:t>Profile</w:t>
                </w:r>
              </w:p>
            </w:sdtContent>
          </w:sdt>
          <w:p w:rsidR="00A73A88" w:rsidRPr="00A73A88" w:rsidRDefault="00A73A88" w:rsidP="00A73A88">
            <w:pPr>
              <w:rPr>
                <w:sz w:val="20"/>
                <w:szCs w:val="24"/>
              </w:rPr>
            </w:pPr>
            <w:r w:rsidRPr="00A73A88">
              <w:rPr>
                <w:sz w:val="20"/>
                <w:szCs w:val="24"/>
              </w:rPr>
              <w:t xml:space="preserve">Logical and results driven Web Developer dedicated to building and optimizing user-focused websites for customers with various business objectives. </w:t>
            </w:r>
          </w:p>
          <w:p w:rsidR="00A73A88" w:rsidRPr="00A73A88" w:rsidRDefault="00A73A88" w:rsidP="00A73A88">
            <w:pPr>
              <w:rPr>
                <w:sz w:val="20"/>
                <w:szCs w:val="24"/>
              </w:rPr>
            </w:pPr>
          </w:p>
          <w:p w:rsidR="00A73A88" w:rsidRPr="00A73A88" w:rsidRDefault="00A73A88" w:rsidP="00A73A88">
            <w:pPr>
              <w:rPr>
                <w:sz w:val="20"/>
                <w:szCs w:val="24"/>
              </w:rPr>
            </w:pPr>
            <w:r w:rsidRPr="00A73A88">
              <w:rPr>
                <w:sz w:val="20"/>
                <w:szCs w:val="24"/>
              </w:rPr>
              <w:t>Creative and Judicious when crafting effective websites, apps and platform to propel competitive advantage and revenue growth. Technically proficient and analytical problem solver with calm and focused demeanor.</w:t>
            </w:r>
          </w:p>
          <w:p w:rsidR="00A73A88" w:rsidRPr="00A73A88" w:rsidRDefault="00A73A88" w:rsidP="00A73A88">
            <w:pPr>
              <w:rPr>
                <w:sz w:val="20"/>
                <w:szCs w:val="24"/>
              </w:rPr>
            </w:pPr>
          </w:p>
          <w:sdt>
            <w:sdtPr>
              <w:rPr>
                <w:sz w:val="30"/>
                <w:szCs w:val="26"/>
              </w:rPr>
              <w:id w:val="-1954003311"/>
              <w:placeholder>
                <w:docPart w:val="A51AAEE8256E4D18A3F7B1C86EF723CD"/>
              </w:placeholder>
              <w:temporary/>
              <w:showingPlcHdr/>
              <w15:appearance w15:val="hidden"/>
            </w:sdtPr>
            <w:sdtContent>
              <w:p w:rsidR="00A73A88" w:rsidRPr="00A73A88" w:rsidRDefault="00A73A88" w:rsidP="00A73A88">
                <w:pPr>
                  <w:pStyle w:val="Heading3"/>
                  <w:rPr>
                    <w:sz w:val="30"/>
                    <w:szCs w:val="26"/>
                  </w:rPr>
                </w:pPr>
                <w:r w:rsidRPr="00A73A88">
                  <w:rPr>
                    <w:sz w:val="30"/>
                    <w:szCs w:val="26"/>
                  </w:rPr>
                  <w:t>Contact</w:t>
                </w:r>
              </w:p>
            </w:sdtContent>
          </w:sdt>
          <w:sdt>
            <w:sdtPr>
              <w:rPr>
                <w:sz w:val="20"/>
                <w:szCs w:val="24"/>
              </w:rPr>
              <w:id w:val="1111563247"/>
              <w:placeholder>
                <w:docPart w:val="E6366AF135D24406A37EF874AD4BE9C9"/>
              </w:placeholder>
              <w:temporary/>
              <w:showingPlcHdr/>
              <w15:appearance w15:val="hidden"/>
            </w:sdtPr>
            <w:sdtContent>
              <w:p w:rsidR="00A73A88" w:rsidRPr="00A73A88" w:rsidRDefault="00A73A88" w:rsidP="00A73A88">
                <w:pPr>
                  <w:rPr>
                    <w:sz w:val="20"/>
                    <w:szCs w:val="24"/>
                  </w:rPr>
                </w:pPr>
                <w:r w:rsidRPr="00A73A88">
                  <w:rPr>
                    <w:sz w:val="20"/>
                    <w:szCs w:val="24"/>
                  </w:rPr>
                  <w:t>PHONE:</w:t>
                </w:r>
              </w:p>
            </w:sdtContent>
          </w:sdt>
          <w:p w:rsidR="00A73A88" w:rsidRPr="00A73A88" w:rsidRDefault="00A73A88" w:rsidP="00A73A88">
            <w:pPr>
              <w:rPr>
                <w:sz w:val="20"/>
                <w:szCs w:val="24"/>
              </w:rPr>
            </w:pPr>
            <w:r w:rsidRPr="00A73A88">
              <w:rPr>
                <w:sz w:val="20"/>
                <w:szCs w:val="24"/>
              </w:rPr>
              <w:t>+234 703 4797 467</w:t>
            </w:r>
          </w:p>
          <w:p w:rsidR="00A73A88" w:rsidRPr="00A73A88" w:rsidRDefault="00A73A88" w:rsidP="00A73A88">
            <w:pPr>
              <w:rPr>
                <w:sz w:val="20"/>
                <w:szCs w:val="24"/>
              </w:rPr>
            </w:pPr>
          </w:p>
          <w:sdt>
            <w:sdtPr>
              <w:rPr>
                <w:sz w:val="20"/>
                <w:szCs w:val="24"/>
              </w:rPr>
              <w:id w:val="67859272"/>
              <w:placeholder>
                <w:docPart w:val="49E5EA52F48F48EBB6096D5A679B8CD6"/>
              </w:placeholder>
              <w:temporary/>
              <w:showingPlcHdr/>
              <w15:appearance w15:val="hidden"/>
            </w:sdtPr>
            <w:sdtContent>
              <w:p w:rsidR="00A73A88" w:rsidRPr="00A73A88" w:rsidRDefault="00A73A88" w:rsidP="00A73A88">
                <w:pPr>
                  <w:rPr>
                    <w:sz w:val="20"/>
                    <w:szCs w:val="24"/>
                  </w:rPr>
                </w:pPr>
                <w:r w:rsidRPr="00A73A88">
                  <w:rPr>
                    <w:sz w:val="20"/>
                    <w:szCs w:val="24"/>
                  </w:rPr>
                  <w:t>WEBSITE:</w:t>
                </w:r>
              </w:p>
            </w:sdtContent>
          </w:sdt>
          <w:p w:rsidR="00A73A88" w:rsidRPr="00A73A88" w:rsidRDefault="00A73A88" w:rsidP="00A73A88">
            <w:pPr>
              <w:rPr>
                <w:sz w:val="20"/>
                <w:szCs w:val="24"/>
              </w:rPr>
            </w:pPr>
            <w:hyperlink r:id="rId7" w:history="1">
              <w:r w:rsidRPr="00A73A88">
                <w:rPr>
                  <w:rStyle w:val="Hyperlink"/>
                  <w:sz w:val="20"/>
                  <w:szCs w:val="24"/>
                </w:rPr>
                <w:t>https://dans-portfolio.netlify.app</w:t>
              </w:r>
            </w:hyperlink>
          </w:p>
          <w:p w:rsidR="00A73A88" w:rsidRPr="00A73A88" w:rsidRDefault="00A73A88" w:rsidP="00A73A88">
            <w:pPr>
              <w:rPr>
                <w:sz w:val="20"/>
                <w:szCs w:val="24"/>
              </w:rPr>
            </w:pPr>
          </w:p>
          <w:sdt>
            <w:sdtPr>
              <w:rPr>
                <w:sz w:val="20"/>
                <w:szCs w:val="24"/>
              </w:rPr>
              <w:id w:val="-240260293"/>
              <w:placeholder>
                <w:docPart w:val="E7E1ED717FC8494798426F3A7D9F9D95"/>
              </w:placeholder>
              <w:temporary/>
              <w:showingPlcHdr/>
              <w15:appearance w15:val="hidden"/>
            </w:sdtPr>
            <w:sdtContent>
              <w:p w:rsidR="00A73A88" w:rsidRPr="00A73A88" w:rsidRDefault="00A73A88" w:rsidP="00A73A88">
                <w:pPr>
                  <w:rPr>
                    <w:sz w:val="20"/>
                    <w:szCs w:val="24"/>
                  </w:rPr>
                </w:pPr>
                <w:r w:rsidRPr="00A73A88">
                  <w:rPr>
                    <w:sz w:val="20"/>
                    <w:szCs w:val="24"/>
                  </w:rPr>
                  <w:t>EMAIL:</w:t>
                </w:r>
              </w:p>
            </w:sdtContent>
          </w:sdt>
          <w:p w:rsidR="00A73A88" w:rsidRPr="00A73A88" w:rsidRDefault="00A73A88" w:rsidP="00A73A88">
            <w:pPr>
              <w:rPr>
                <w:rStyle w:val="Hyperlink"/>
                <w:sz w:val="20"/>
                <w:szCs w:val="24"/>
              </w:rPr>
            </w:pPr>
            <w:hyperlink r:id="rId8" w:history="1">
              <w:r w:rsidRPr="00A73A88">
                <w:rPr>
                  <w:rStyle w:val="Hyperlink"/>
                  <w:sz w:val="20"/>
                  <w:szCs w:val="24"/>
                </w:rPr>
                <w:t>mailto:b.fadamitan2019@gmail.com</w:t>
              </w:r>
            </w:hyperlink>
          </w:p>
          <w:sdt>
            <w:sdtPr>
              <w:rPr>
                <w:sz w:val="30"/>
                <w:szCs w:val="26"/>
              </w:rPr>
              <w:id w:val="-1444214663"/>
              <w:placeholder>
                <w:docPart w:val="89AFF9793A5E48349F720873A860110D"/>
              </w:placeholder>
              <w:temporary/>
              <w:showingPlcHdr/>
              <w15:appearance w15:val="hidden"/>
            </w:sdtPr>
            <w:sdtContent>
              <w:p w:rsidR="00A73A88" w:rsidRPr="00A73A88" w:rsidRDefault="00A73A88" w:rsidP="00A73A88">
                <w:pPr>
                  <w:pStyle w:val="Heading3"/>
                  <w:rPr>
                    <w:sz w:val="30"/>
                    <w:szCs w:val="26"/>
                  </w:rPr>
                </w:pPr>
                <w:r w:rsidRPr="00A73A88">
                  <w:rPr>
                    <w:sz w:val="30"/>
                    <w:szCs w:val="26"/>
                  </w:rPr>
                  <w:t>Hobbies</w:t>
                </w:r>
              </w:p>
            </w:sdtContent>
          </w:sdt>
          <w:p w:rsidR="00A73A88" w:rsidRPr="00A73A88" w:rsidRDefault="00A73A88" w:rsidP="00A73A88">
            <w:pPr>
              <w:rPr>
                <w:sz w:val="20"/>
                <w:szCs w:val="24"/>
              </w:rPr>
            </w:pPr>
            <w:r w:rsidRPr="00A73A88">
              <w:rPr>
                <w:sz w:val="20"/>
                <w:szCs w:val="24"/>
              </w:rPr>
              <w:t>Singing</w:t>
            </w:r>
          </w:p>
          <w:p w:rsidR="00A73A88" w:rsidRPr="00A73A88" w:rsidRDefault="00A73A88" w:rsidP="00A73A88">
            <w:pPr>
              <w:rPr>
                <w:sz w:val="20"/>
                <w:szCs w:val="24"/>
              </w:rPr>
            </w:pPr>
            <w:r w:rsidRPr="00A73A88">
              <w:rPr>
                <w:sz w:val="20"/>
                <w:szCs w:val="24"/>
              </w:rPr>
              <w:t>Travelling</w:t>
            </w:r>
          </w:p>
          <w:p w:rsidR="00A73A88" w:rsidRPr="00A73A88" w:rsidRDefault="00A73A88" w:rsidP="00A73A88">
            <w:pPr>
              <w:rPr>
                <w:sz w:val="20"/>
                <w:szCs w:val="24"/>
              </w:rPr>
            </w:pPr>
            <w:r w:rsidRPr="00A73A88">
              <w:rPr>
                <w:sz w:val="20"/>
                <w:szCs w:val="24"/>
              </w:rPr>
              <w:t>Reading</w:t>
            </w:r>
          </w:p>
          <w:p w:rsidR="00A73A88" w:rsidRPr="00A73A88" w:rsidRDefault="00A73A88" w:rsidP="00A73A88">
            <w:pPr>
              <w:rPr>
                <w:sz w:val="20"/>
                <w:szCs w:val="24"/>
              </w:rPr>
            </w:pPr>
          </w:p>
          <w:p w:rsidR="00A73A88" w:rsidRPr="00A73A88" w:rsidRDefault="00A73A88" w:rsidP="00A73A88">
            <w:pPr>
              <w:pStyle w:val="Heading3"/>
              <w:rPr>
                <w:sz w:val="30"/>
                <w:szCs w:val="26"/>
              </w:rPr>
            </w:pPr>
            <w:r w:rsidRPr="00A73A88">
              <w:rPr>
                <w:sz w:val="30"/>
                <w:szCs w:val="26"/>
              </w:rPr>
              <w:t xml:space="preserve">LANGUAGES </w:t>
            </w:r>
          </w:p>
          <w:p w:rsidR="00A73A88" w:rsidRPr="00A73A88" w:rsidRDefault="00A73A88" w:rsidP="00A73A88">
            <w:pPr>
              <w:rPr>
                <w:sz w:val="20"/>
                <w:szCs w:val="24"/>
              </w:rPr>
            </w:pPr>
            <w:r w:rsidRPr="00A73A88">
              <w:rPr>
                <w:sz w:val="20"/>
                <w:szCs w:val="24"/>
              </w:rPr>
              <w:t>English</w:t>
            </w:r>
          </w:p>
          <w:p w:rsidR="00A73A88" w:rsidRPr="004D3011" w:rsidRDefault="00A73A88" w:rsidP="00A73A88">
            <w:r w:rsidRPr="00A73A88">
              <w:rPr>
                <w:sz w:val="20"/>
                <w:szCs w:val="24"/>
              </w:rPr>
              <w:t>Yoruba</w:t>
            </w:r>
          </w:p>
        </w:tc>
        <w:tc>
          <w:tcPr>
            <w:tcW w:w="720" w:type="dxa"/>
          </w:tcPr>
          <w:p w:rsidR="00A73A88" w:rsidRDefault="00A73A88" w:rsidP="00A73A88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A73A88" w:rsidRPr="00A73A88" w:rsidRDefault="00A73A88" w:rsidP="00A73A88">
            <w:pPr>
              <w:pStyle w:val="Heading2"/>
              <w:rPr>
                <w:sz w:val="34"/>
                <w:szCs w:val="38"/>
              </w:rPr>
            </w:pPr>
            <w:r w:rsidRPr="00A73A88">
              <w:rPr>
                <w:sz w:val="34"/>
                <w:szCs w:val="38"/>
              </w:rPr>
              <w:t xml:space="preserve">EDUCATION </w:t>
            </w:r>
          </w:p>
          <w:p w:rsidR="00A73A88" w:rsidRPr="00A73A88" w:rsidRDefault="00A73A88" w:rsidP="00A73A88">
            <w:pPr>
              <w:pStyle w:val="Heading4"/>
              <w:rPr>
                <w:sz w:val="24"/>
                <w:szCs w:val="24"/>
              </w:rPr>
            </w:pPr>
            <w:r w:rsidRPr="00A73A88">
              <w:rPr>
                <w:sz w:val="24"/>
                <w:szCs w:val="24"/>
              </w:rPr>
              <w:t>John Ideal Academy</w:t>
            </w:r>
            <w:r>
              <w:rPr>
                <w:sz w:val="24"/>
                <w:szCs w:val="24"/>
              </w:rPr>
              <w:t xml:space="preserve">                                               </w:t>
            </w:r>
            <w:r w:rsidRPr="00A73A88">
              <w:rPr>
                <w:sz w:val="24"/>
                <w:szCs w:val="24"/>
              </w:rPr>
              <w:t>2020</w:t>
            </w:r>
          </w:p>
          <w:p w:rsidR="00A73A88" w:rsidRPr="00A73A88" w:rsidRDefault="00A73A88" w:rsidP="00A73A88">
            <w:pPr>
              <w:rPr>
                <w:sz w:val="24"/>
                <w:szCs w:val="24"/>
              </w:rPr>
            </w:pPr>
            <w:r w:rsidRPr="00A73A88">
              <w:rPr>
                <w:sz w:val="24"/>
                <w:szCs w:val="24"/>
              </w:rPr>
              <w:t>Secondary School Leaving Certificate (SSCE)</w:t>
            </w:r>
          </w:p>
          <w:p w:rsidR="00A73A88" w:rsidRPr="00A73A88" w:rsidRDefault="00A73A88" w:rsidP="00A73A88">
            <w:pPr>
              <w:rPr>
                <w:sz w:val="24"/>
                <w:szCs w:val="24"/>
              </w:rPr>
            </w:pPr>
          </w:p>
          <w:p w:rsidR="00A73A88" w:rsidRPr="00A73A88" w:rsidRDefault="00A73A88" w:rsidP="00A73A88">
            <w:pPr>
              <w:pStyle w:val="Heading4"/>
              <w:rPr>
                <w:b w:val="0"/>
                <w:bCs/>
                <w:sz w:val="24"/>
                <w:szCs w:val="24"/>
                <w:u w:val="single"/>
              </w:rPr>
            </w:pPr>
            <w:r w:rsidRPr="00A73A88">
              <w:rPr>
                <w:sz w:val="24"/>
                <w:szCs w:val="24"/>
              </w:rPr>
              <w:t>Adekunle Ajasin University –</w:t>
            </w:r>
            <w:r w:rsidRPr="00A73A88">
              <w:rPr>
                <w:b w:val="0"/>
                <w:bCs/>
                <w:sz w:val="24"/>
                <w:szCs w:val="24"/>
              </w:rPr>
              <w:t xml:space="preserve"> Ondo, Nigeria</w:t>
            </w:r>
          </w:p>
          <w:p w:rsidR="00A73A88" w:rsidRDefault="00A73A88" w:rsidP="00A73A88">
            <w:pPr>
              <w:pStyle w:val="Date"/>
              <w:rPr>
                <w:b/>
                <w:bCs/>
                <w:sz w:val="24"/>
                <w:szCs w:val="24"/>
              </w:rPr>
            </w:pPr>
            <w:r w:rsidRPr="00A73A88">
              <w:rPr>
                <w:b/>
                <w:bCs/>
                <w:sz w:val="24"/>
                <w:szCs w:val="24"/>
              </w:rPr>
              <w:t>2023 – ongoing</w:t>
            </w:r>
          </w:p>
          <w:p w:rsidR="00A73A88" w:rsidRPr="00A73A88" w:rsidRDefault="00A73A88" w:rsidP="00A73A88">
            <w:pPr>
              <w:rPr>
                <w:sz w:val="6"/>
                <w:szCs w:val="10"/>
              </w:rPr>
            </w:pPr>
          </w:p>
          <w:p w:rsidR="00A73A88" w:rsidRPr="00A73A88" w:rsidRDefault="00A73A88" w:rsidP="00A73A88">
            <w:pPr>
              <w:rPr>
                <w:sz w:val="24"/>
                <w:szCs w:val="24"/>
              </w:rPr>
            </w:pPr>
            <w:r w:rsidRPr="00A73A88">
              <w:rPr>
                <w:sz w:val="24"/>
                <w:szCs w:val="24"/>
              </w:rPr>
              <w:t xml:space="preserve">Bachelor of Science: Computer Science and Programming </w:t>
            </w:r>
          </w:p>
          <w:sdt>
            <w:sdtPr>
              <w:id w:val="1001553383"/>
              <w:placeholder>
                <w:docPart w:val="C6076CC4D4144AA791EBDADA71A0B1D2"/>
              </w:placeholder>
              <w:temporary/>
              <w:showingPlcHdr/>
              <w15:appearance w15:val="hidden"/>
            </w:sdtPr>
            <w:sdtContent>
              <w:p w:rsidR="00A73A88" w:rsidRDefault="00A73A88" w:rsidP="00A73A88">
                <w:pPr>
                  <w:pStyle w:val="Heading2"/>
                </w:pPr>
                <w:r w:rsidRPr="00A73A88">
                  <w:rPr>
                    <w:sz w:val="28"/>
                    <w:szCs w:val="32"/>
                  </w:rPr>
                  <w:t>WORK EXPERIENCE</w:t>
                </w:r>
              </w:p>
            </w:sdtContent>
          </w:sdt>
          <w:p w:rsidR="00A73A88" w:rsidRPr="00A73A88" w:rsidRDefault="00A73A88" w:rsidP="00A73A88">
            <w:pPr>
              <w:pStyle w:val="Heading4"/>
              <w:rPr>
                <w:b w:val="0"/>
                <w:bCs/>
                <w:sz w:val="24"/>
                <w:szCs w:val="28"/>
              </w:rPr>
            </w:pPr>
            <w:r w:rsidRPr="00A73A88">
              <w:rPr>
                <w:sz w:val="24"/>
                <w:szCs w:val="28"/>
              </w:rPr>
              <w:t>Indiana Café Ventures</w:t>
            </w:r>
            <w:r w:rsidRPr="00A73A88">
              <w:rPr>
                <w:b w:val="0"/>
                <w:bCs/>
                <w:sz w:val="24"/>
                <w:szCs w:val="28"/>
              </w:rPr>
              <w:t xml:space="preserve"> </w:t>
            </w:r>
            <w:r w:rsidRPr="00A73A88">
              <w:rPr>
                <w:sz w:val="24"/>
                <w:szCs w:val="28"/>
              </w:rPr>
              <w:t xml:space="preserve">– </w:t>
            </w:r>
            <w:r w:rsidRPr="00A73A88">
              <w:rPr>
                <w:b w:val="0"/>
                <w:bCs/>
                <w:sz w:val="24"/>
                <w:szCs w:val="28"/>
              </w:rPr>
              <w:t>Lagos, Nigeria</w:t>
            </w:r>
            <w:r w:rsidRPr="00A73A88">
              <w:rPr>
                <w:b w:val="0"/>
                <w:bCs/>
                <w:sz w:val="24"/>
                <w:szCs w:val="28"/>
              </w:rPr>
              <w:t xml:space="preserve">    </w:t>
            </w:r>
            <w:r>
              <w:rPr>
                <w:b w:val="0"/>
                <w:bCs/>
                <w:sz w:val="24"/>
                <w:szCs w:val="28"/>
              </w:rPr>
              <w:t xml:space="preserve"> </w:t>
            </w:r>
            <w:r w:rsidRPr="00A73A88">
              <w:rPr>
                <w:b w:val="0"/>
                <w:bCs/>
                <w:sz w:val="24"/>
                <w:szCs w:val="28"/>
              </w:rPr>
              <w:t xml:space="preserve"> </w:t>
            </w:r>
            <w:r w:rsidRPr="00A73A88">
              <w:rPr>
                <w:sz w:val="24"/>
                <w:szCs w:val="28"/>
              </w:rPr>
              <w:t>2019 – 2021</w:t>
            </w:r>
          </w:p>
          <w:p w:rsidR="00A73A88" w:rsidRPr="00A73A88" w:rsidRDefault="00A73A88" w:rsidP="00A73A88">
            <w:pPr>
              <w:rPr>
                <w:sz w:val="24"/>
                <w:szCs w:val="28"/>
              </w:rPr>
            </w:pPr>
            <w:r w:rsidRPr="00A73A88">
              <w:rPr>
                <w:sz w:val="24"/>
                <w:szCs w:val="28"/>
              </w:rPr>
              <w:t>Post: Desktop Publisher</w:t>
            </w:r>
          </w:p>
          <w:p w:rsidR="00A73A88" w:rsidRPr="00A73A88" w:rsidRDefault="00A73A88" w:rsidP="00A73A88">
            <w:pPr>
              <w:rPr>
                <w:sz w:val="24"/>
                <w:szCs w:val="28"/>
              </w:rPr>
            </w:pPr>
          </w:p>
          <w:p w:rsidR="00A73A88" w:rsidRPr="00A73A88" w:rsidRDefault="00A73A88" w:rsidP="00A73A88">
            <w:pPr>
              <w:rPr>
                <w:b/>
                <w:bCs/>
                <w:sz w:val="24"/>
                <w:szCs w:val="28"/>
              </w:rPr>
            </w:pPr>
            <w:r w:rsidRPr="00A73A88">
              <w:rPr>
                <w:b/>
                <w:bCs/>
                <w:sz w:val="24"/>
                <w:szCs w:val="28"/>
              </w:rPr>
              <w:t>Responsibilities:</w:t>
            </w:r>
          </w:p>
          <w:p w:rsidR="00A73A88" w:rsidRPr="00A73A88" w:rsidRDefault="00A73A88" w:rsidP="00A73A88">
            <w:pPr>
              <w:rPr>
                <w:sz w:val="24"/>
                <w:szCs w:val="28"/>
              </w:rPr>
            </w:pPr>
            <w:r w:rsidRPr="00A73A88">
              <w:rPr>
                <w:sz w:val="24"/>
                <w:szCs w:val="28"/>
              </w:rPr>
              <w:t>- Use publishing software to create templates, newsletters, documents etc.</w:t>
            </w:r>
          </w:p>
          <w:p w:rsidR="00A73A88" w:rsidRPr="00A73A88" w:rsidRDefault="00A73A88" w:rsidP="00A73A88">
            <w:pPr>
              <w:rPr>
                <w:sz w:val="24"/>
                <w:szCs w:val="28"/>
              </w:rPr>
            </w:pPr>
            <w:r w:rsidRPr="00A73A88">
              <w:rPr>
                <w:sz w:val="24"/>
                <w:szCs w:val="28"/>
              </w:rPr>
              <w:t>- Assist customers  in tech related issues</w:t>
            </w:r>
          </w:p>
          <w:p w:rsidR="00A73A88" w:rsidRPr="00A73A88" w:rsidRDefault="00A73A88" w:rsidP="00A73A88">
            <w:pPr>
              <w:rPr>
                <w:sz w:val="24"/>
                <w:szCs w:val="28"/>
              </w:rPr>
            </w:pPr>
          </w:p>
          <w:p w:rsidR="00A73A88" w:rsidRPr="00A73A88" w:rsidRDefault="00A73A88" w:rsidP="00A73A88">
            <w:pPr>
              <w:pStyle w:val="Date"/>
              <w:rPr>
                <w:b/>
                <w:bCs/>
                <w:sz w:val="24"/>
                <w:szCs w:val="28"/>
              </w:rPr>
            </w:pPr>
            <w:r w:rsidRPr="00A73A88">
              <w:rPr>
                <w:b/>
                <w:bCs/>
                <w:sz w:val="24"/>
                <w:szCs w:val="28"/>
              </w:rPr>
              <w:t xml:space="preserve">Upwork </w:t>
            </w:r>
            <w:r w:rsidRPr="00A73A88">
              <w:rPr>
                <w:b/>
                <w:bCs/>
                <w:sz w:val="24"/>
                <w:szCs w:val="28"/>
              </w:rPr>
              <w:t>–</w:t>
            </w:r>
            <w:r w:rsidRPr="00A73A88">
              <w:rPr>
                <w:b/>
                <w:bCs/>
                <w:sz w:val="24"/>
                <w:szCs w:val="28"/>
              </w:rPr>
              <w:t xml:space="preserve"> Freelancer</w:t>
            </w:r>
            <w:r w:rsidRPr="00A73A88">
              <w:rPr>
                <w:b/>
                <w:bCs/>
                <w:sz w:val="24"/>
                <w:szCs w:val="28"/>
              </w:rPr>
              <w:t xml:space="preserve">                                </w:t>
            </w:r>
            <w:r w:rsidRPr="00A73A88">
              <w:rPr>
                <w:b/>
                <w:bCs/>
                <w:sz w:val="24"/>
                <w:szCs w:val="28"/>
              </w:rPr>
              <w:t>2022 – Till date</w:t>
            </w:r>
          </w:p>
          <w:p w:rsidR="00A73A88" w:rsidRPr="00A73A88" w:rsidRDefault="00A73A88" w:rsidP="00A73A88">
            <w:pPr>
              <w:rPr>
                <w:sz w:val="20"/>
                <w:szCs w:val="24"/>
              </w:rPr>
            </w:pPr>
          </w:p>
          <w:p w:rsidR="00A73A88" w:rsidRPr="00A73A88" w:rsidRDefault="00A73A88" w:rsidP="00A73A88">
            <w:pPr>
              <w:rPr>
                <w:b/>
                <w:bCs/>
                <w:sz w:val="24"/>
                <w:szCs w:val="28"/>
              </w:rPr>
            </w:pPr>
            <w:r w:rsidRPr="00A73A88">
              <w:rPr>
                <w:b/>
                <w:bCs/>
                <w:sz w:val="24"/>
                <w:szCs w:val="28"/>
              </w:rPr>
              <w:t>Responsibilities:</w:t>
            </w:r>
          </w:p>
          <w:p w:rsidR="00A73A88" w:rsidRPr="00A73A88" w:rsidRDefault="00A73A88" w:rsidP="00A73A88">
            <w:pPr>
              <w:rPr>
                <w:sz w:val="24"/>
                <w:szCs w:val="28"/>
              </w:rPr>
            </w:pPr>
            <w:r w:rsidRPr="00A73A88">
              <w:rPr>
                <w:sz w:val="24"/>
                <w:szCs w:val="28"/>
              </w:rPr>
              <w:t>- Build Customizable Website for clients</w:t>
            </w:r>
          </w:p>
          <w:p w:rsidR="00A73A88" w:rsidRPr="00A73A88" w:rsidRDefault="00A73A88" w:rsidP="00A73A88">
            <w:pPr>
              <w:rPr>
                <w:sz w:val="24"/>
                <w:szCs w:val="28"/>
              </w:rPr>
            </w:pPr>
            <w:r w:rsidRPr="00A73A88">
              <w:rPr>
                <w:sz w:val="24"/>
                <w:szCs w:val="28"/>
              </w:rPr>
              <w:t>- Also provide UI/UX designs</w:t>
            </w:r>
          </w:p>
          <w:p w:rsidR="00A73A88" w:rsidRPr="00A73A88" w:rsidRDefault="00A73A88" w:rsidP="00A73A88">
            <w:pPr>
              <w:rPr>
                <w:sz w:val="24"/>
                <w:szCs w:val="28"/>
              </w:rPr>
            </w:pPr>
            <w:r w:rsidRPr="00A73A88">
              <w:rPr>
                <w:sz w:val="24"/>
                <w:szCs w:val="28"/>
              </w:rPr>
              <w:t>- Use new technologies to restructure  old projects</w:t>
            </w:r>
          </w:p>
          <w:sdt>
            <w:sdtPr>
              <w:id w:val="1669594239"/>
              <w:placeholder>
                <w:docPart w:val="B665AD107B584FD188122682A1249423"/>
              </w:placeholder>
              <w:temporary/>
              <w:showingPlcHdr/>
              <w15:appearance w15:val="hidden"/>
            </w:sdtPr>
            <w:sdtContent>
              <w:p w:rsidR="00A73A88" w:rsidRDefault="00A73A88" w:rsidP="00A73A88">
                <w:pPr>
                  <w:pStyle w:val="Heading2"/>
                </w:pPr>
                <w:r w:rsidRPr="00A73A88">
                  <w:rPr>
                    <w:rStyle w:val="Heading2Char"/>
                    <w:b/>
                    <w:bCs/>
                    <w:caps/>
                    <w:sz w:val="26"/>
                    <w:szCs w:val="30"/>
                  </w:rPr>
                  <w:t>SKILLS</w:t>
                </w:r>
              </w:p>
            </w:sdtContent>
          </w:sdt>
          <w:p w:rsidR="00A73A88" w:rsidRPr="00A73A88" w:rsidRDefault="00A73A88" w:rsidP="00A73A88">
            <w:pPr>
              <w:pStyle w:val="ListParagraph"/>
              <w:numPr>
                <w:ilvl w:val="0"/>
                <w:numId w:val="1"/>
              </w:numPr>
              <w:ind w:left="416" w:hanging="450"/>
              <w:rPr>
                <w:noProof/>
                <w:color w:val="000000" w:themeColor="text1"/>
                <w:sz w:val="22"/>
                <w:szCs w:val="26"/>
              </w:rPr>
            </w:pPr>
            <w:r w:rsidRPr="00A73A88">
              <w:rPr>
                <w:noProof/>
                <w:color w:val="000000" w:themeColor="text1"/>
                <w:sz w:val="22"/>
                <w:szCs w:val="26"/>
              </w:rPr>
              <w:t>HTML</w:t>
            </w:r>
            <w:r>
              <w:rPr>
                <w:noProof/>
                <w:color w:val="000000" w:themeColor="text1"/>
                <w:sz w:val="22"/>
                <w:szCs w:val="26"/>
              </w:rPr>
              <w:t>5</w:t>
            </w:r>
            <w:r w:rsidRPr="00A73A88">
              <w:rPr>
                <w:noProof/>
                <w:color w:val="000000" w:themeColor="text1"/>
                <w:sz w:val="22"/>
                <w:szCs w:val="26"/>
              </w:rPr>
              <w:t xml:space="preserve"> </w:t>
            </w:r>
          </w:p>
          <w:p w:rsidR="00A73A88" w:rsidRPr="00A73A88" w:rsidRDefault="00A73A88" w:rsidP="00A73A88">
            <w:pPr>
              <w:pStyle w:val="ListParagraph"/>
              <w:numPr>
                <w:ilvl w:val="0"/>
                <w:numId w:val="1"/>
              </w:numPr>
              <w:ind w:left="416" w:hanging="450"/>
              <w:rPr>
                <w:noProof/>
                <w:color w:val="000000" w:themeColor="text1"/>
                <w:sz w:val="22"/>
                <w:szCs w:val="26"/>
              </w:rPr>
            </w:pPr>
            <w:r w:rsidRPr="00A73A88">
              <w:rPr>
                <w:noProof/>
                <w:color w:val="000000" w:themeColor="text1"/>
                <w:sz w:val="22"/>
                <w:szCs w:val="26"/>
              </w:rPr>
              <w:t>CSS</w:t>
            </w:r>
            <w:r>
              <w:rPr>
                <w:noProof/>
                <w:color w:val="000000" w:themeColor="text1"/>
                <w:sz w:val="22"/>
                <w:szCs w:val="26"/>
              </w:rPr>
              <w:t>3</w:t>
            </w:r>
          </w:p>
          <w:p w:rsidR="00A73A88" w:rsidRPr="00A73A88" w:rsidRDefault="00A73A88" w:rsidP="00A73A88">
            <w:pPr>
              <w:pStyle w:val="ListParagraph"/>
              <w:numPr>
                <w:ilvl w:val="0"/>
                <w:numId w:val="1"/>
              </w:numPr>
              <w:ind w:left="416" w:hanging="450"/>
              <w:rPr>
                <w:noProof/>
                <w:color w:val="000000" w:themeColor="text1"/>
                <w:sz w:val="22"/>
                <w:szCs w:val="26"/>
              </w:rPr>
            </w:pPr>
            <w:r w:rsidRPr="00A73A88">
              <w:rPr>
                <w:noProof/>
                <w:color w:val="000000" w:themeColor="text1"/>
                <w:sz w:val="22"/>
                <w:szCs w:val="26"/>
              </w:rPr>
              <w:t>JAVASCRIPT</w:t>
            </w:r>
          </w:p>
          <w:p w:rsidR="00A73A88" w:rsidRPr="00A73A88" w:rsidRDefault="00A73A88" w:rsidP="00A73A88">
            <w:pPr>
              <w:pStyle w:val="ListParagraph"/>
              <w:numPr>
                <w:ilvl w:val="0"/>
                <w:numId w:val="1"/>
              </w:numPr>
              <w:ind w:left="416" w:hanging="450"/>
              <w:rPr>
                <w:noProof/>
                <w:color w:val="000000" w:themeColor="text1"/>
                <w:sz w:val="22"/>
                <w:szCs w:val="26"/>
              </w:rPr>
            </w:pPr>
            <w:r w:rsidRPr="00A73A88">
              <w:rPr>
                <w:noProof/>
                <w:color w:val="000000" w:themeColor="text1"/>
                <w:sz w:val="22"/>
                <w:szCs w:val="26"/>
              </w:rPr>
              <w:t>JQUERY</w:t>
            </w:r>
          </w:p>
          <w:p w:rsidR="00A73A88" w:rsidRPr="00A73A88" w:rsidRDefault="00A73A88" w:rsidP="00A73A88">
            <w:pPr>
              <w:pStyle w:val="ListParagraph"/>
              <w:numPr>
                <w:ilvl w:val="0"/>
                <w:numId w:val="1"/>
              </w:numPr>
              <w:ind w:left="416" w:hanging="450"/>
              <w:rPr>
                <w:noProof/>
                <w:color w:val="000000" w:themeColor="text1"/>
                <w:sz w:val="22"/>
                <w:szCs w:val="26"/>
              </w:rPr>
            </w:pPr>
            <w:r w:rsidRPr="00A73A88">
              <w:rPr>
                <w:noProof/>
                <w:color w:val="000000" w:themeColor="text1"/>
                <w:sz w:val="22"/>
                <w:szCs w:val="26"/>
              </w:rPr>
              <w:t>REACT</w:t>
            </w:r>
          </w:p>
          <w:p w:rsidR="00A73A88" w:rsidRPr="00A73A88" w:rsidRDefault="00A73A88" w:rsidP="00A73A88">
            <w:pPr>
              <w:pStyle w:val="ListParagraph"/>
              <w:numPr>
                <w:ilvl w:val="0"/>
                <w:numId w:val="1"/>
              </w:numPr>
              <w:ind w:left="416" w:hanging="450"/>
              <w:rPr>
                <w:noProof/>
                <w:color w:val="000000" w:themeColor="text1"/>
                <w:sz w:val="22"/>
                <w:szCs w:val="26"/>
              </w:rPr>
            </w:pPr>
            <w:r w:rsidRPr="00A73A88">
              <w:rPr>
                <w:noProof/>
                <w:color w:val="000000" w:themeColor="text1"/>
                <w:sz w:val="22"/>
                <w:szCs w:val="26"/>
              </w:rPr>
              <w:t>WORDPRES</w:t>
            </w:r>
          </w:p>
          <w:p w:rsidR="00A73A88" w:rsidRPr="00A73A88" w:rsidRDefault="00A73A88" w:rsidP="00A73A88">
            <w:pPr>
              <w:pStyle w:val="ListParagraph"/>
              <w:numPr>
                <w:ilvl w:val="0"/>
                <w:numId w:val="1"/>
              </w:numPr>
              <w:ind w:left="416" w:hanging="450"/>
              <w:rPr>
                <w:noProof/>
                <w:color w:val="000000" w:themeColor="text1"/>
                <w:sz w:val="22"/>
                <w:szCs w:val="26"/>
              </w:rPr>
            </w:pPr>
            <w:r w:rsidRPr="00A73A88">
              <w:rPr>
                <w:noProof/>
                <w:color w:val="000000" w:themeColor="text1"/>
                <w:sz w:val="22"/>
                <w:szCs w:val="26"/>
              </w:rPr>
              <w:t>All Microsoft Software Packages (word, excel, powerpoint, etc.)</w:t>
            </w:r>
          </w:p>
        </w:tc>
      </w:tr>
      <w:tr w:rsidR="00A73A88" w:rsidTr="00A73A88">
        <w:tc>
          <w:tcPr>
            <w:tcW w:w="3600" w:type="dxa"/>
          </w:tcPr>
          <w:p w:rsidR="00A73A88" w:rsidRDefault="00A73A88" w:rsidP="00A73A88">
            <w:pPr>
              <w:pStyle w:val="Heading3"/>
            </w:pPr>
          </w:p>
        </w:tc>
        <w:tc>
          <w:tcPr>
            <w:tcW w:w="720" w:type="dxa"/>
          </w:tcPr>
          <w:p w:rsidR="00A73A88" w:rsidRDefault="00A73A88" w:rsidP="00A73A88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A73A88" w:rsidRPr="00A73A88" w:rsidRDefault="00A73A88" w:rsidP="00A73A88">
            <w:pPr>
              <w:pStyle w:val="Heading2"/>
              <w:rPr>
                <w:sz w:val="34"/>
                <w:szCs w:val="38"/>
              </w:rPr>
            </w:pPr>
          </w:p>
        </w:tc>
      </w:tr>
    </w:tbl>
    <w:tbl>
      <w:tblPr>
        <w:tblpPr w:leftFromText="180" w:rightFromText="180" w:vertAnchor="page" w:horzAnchor="margin" w:tblpY="1"/>
        <w:tblW w:w="1078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99"/>
        <w:gridCol w:w="719"/>
        <w:gridCol w:w="6469"/>
      </w:tblGrid>
      <w:tr w:rsidR="00A73A88" w:rsidTr="00A73A88">
        <w:trPr>
          <w:trHeight w:val="4708"/>
        </w:trPr>
        <w:tc>
          <w:tcPr>
            <w:tcW w:w="3599" w:type="dxa"/>
            <w:vAlign w:val="bottom"/>
          </w:tcPr>
          <w:p w:rsidR="00A73A88" w:rsidRDefault="00A73A88" w:rsidP="00A73A88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21F9CC3" wp14:editId="41CDD5D5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-187960</wp:posOffset>
                  </wp:positionV>
                  <wp:extent cx="2270125" cy="2368550"/>
                  <wp:effectExtent l="57150" t="57150" r="53975" b="5080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050"/>
                          <a:stretch/>
                        </pic:blipFill>
                        <pic:spPr bwMode="auto">
                          <a:xfrm>
                            <a:off x="0" y="0"/>
                            <a:ext cx="2270125" cy="236855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9" w:type="dxa"/>
          </w:tcPr>
          <w:p w:rsidR="00A73A88" w:rsidRDefault="00A73A88" w:rsidP="00A73A88">
            <w:pPr>
              <w:tabs>
                <w:tab w:val="left" w:pos="990"/>
              </w:tabs>
            </w:pPr>
          </w:p>
        </w:tc>
        <w:tc>
          <w:tcPr>
            <w:tcW w:w="6469" w:type="dxa"/>
            <w:vAlign w:val="bottom"/>
          </w:tcPr>
          <w:p w:rsidR="00A73A88" w:rsidRPr="00A73A88" w:rsidRDefault="00A73A88" w:rsidP="00A73A88">
            <w:pPr>
              <w:pStyle w:val="Title"/>
              <w:rPr>
                <w:b/>
                <w:bCs/>
                <w:sz w:val="72"/>
                <w:szCs w:val="72"/>
              </w:rPr>
            </w:pPr>
            <w:r w:rsidRPr="00A73A88">
              <w:rPr>
                <w:b/>
                <w:bCs/>
                <w:sz w:val="72"/>
                <w:szCs w:val="72"/>
              </w:rPr>
              <w:t>fadamitan</w:t>
            </w:r>
          </w:p>
          <w:p w:rsidR="00A73A88" w:rsidRPr="00A73A88" w:rsidRDefault="00A73A88" w:rsidP="00A73A88">
            <w:pPr>
              <w:pStyle w:val="Title"/>
              <w:rPr>
                <w:sz w:val="72"/>
                <w:szCs w:val="72"/>
              </w:rPr>
            </w:pPr>
            <w:r w:rsidRPr="00A73A88">
              <w:rPr>
                <w:caps w:val="0"/>
                <w:sz w:val="72"/>
                <w:szCs w:val="72"/>
              </w:rPr>
              <w:t>DANIEL TOLULOPE</w:t>
            </w:r>
          </w:p>
          <w:p w:rsidR="00A73A88" w:rsidRDefault="00A73A88" w:rsidP="00A73A88">
            <w:pPr>
              <w:pStyle w:val="Subtitle"/>
              <w:rPr>
                <w:b/>
                <w:bCs/>
                <w:spacing w:val="0"/>
                <w:w w:val="100"/>
                <w:sz w:val="36"/>
                <w:szCs w:val="32"/>
              </w:rPr>
            </w:pPr>
            <w:r w:rsidRPr="00A73A88">
              <w:rPr>
                <w:b/>
                <w:bCs/>
                <w:spacing w:val="0"/>
                <w:w w:val="100"/>
                <w:sz w:val="36"/>
                <w:szCs w:val="32"/>
              </w:rPr>
              <w:t>FRONT END WEB DEVELOPER</w:t>
            </w:r>
          </w:p>
          <w:p w:rsidR="00A73A88" w:rsidRPr="00A73A88" w:rsidRDefault="00A73A88" w:rsidP="00A73A88"/>
          <w:p w:rsidR="00A73A88" w:rsidRDefault="00A73A88" w:rsidP="00A73A88"/>
          <w:p w:rsidR="00A73A88" w:rsidRPr="00A73A88" w:rsidRDefault="00A73A88" w:rsidP="00A73A88"/>
        </w:tc>
      </w:tr>
    </w:tbl>
    <w:p w:rsidR="00A73A88" w:rsidRDefault="00A73A88" w:rsidP="00036450">
      <w:pPr>
        <w:pStyle w:val="Heading3"/>
        <w:sectPr w:rsidR="00A73A88" w:rsidSect="00A73A88">
          <w:headerReference w:type="default" r:id="rId10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A73A88" w:rsidRDefault="00A73A88" w:rsidP="000C45FF">
      <w:pPr>
        <w:tabs>
          <w:tab w:val="left" w:pos="990"/>
        </w:tabs>
        <w:sectPr w:rsidR="00A73A88" w:rsidSect="00A73A88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43117B" w:rsidRDefault="00000000" w:rsidP="000C45FF">
      <w:pPr>
        <w:tabs>
          <w:tab w:val="left" w:pos="990"/>
        </w:tabs>
      </w:pPr>
    </w:p>
    <w:sectPr w:rsidR="0043117B" w:rsidSect="00A73A88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33FA" w:rsidRDefault="009633FA" w:rsidP="000C45FF">
      <w:r>
        <w:separator/>
      </w:r>
    </w:p>
  </w:endnote>
  <w:endnote w:type="continuationSeparator" w:id="0">
    <w:p w:rsidR="009633FA" w:rsidRDefault="009633F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33FA" w:rsidRDefault="009633FA" w:rsidP="000C45FF">
      <w:r>
        <w:separator/>
      </w:r>
    </w:p>
  </w:footnote>
  <w:footnote w:type="continuationSeparator" w:id="0">
    <w:p w:rsidR="009633FA" w:rsidRDefault="009633F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3" name="Graphic 1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F1BFB"/>
    <w:multiLevelType w:val="hybridMultilevel"/>
    <w:tmpl w:val="58FC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1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AF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86C9B"/>
    <w:rsid w:val="005E39D5"/>
    <w:rsid w:val="00600670"/>
    <w:rsid w:val="0062123A"/>
    <w:rsid w:val="00646E75"/>
    <w:rsid w:val="006771D0"/>
    <w:rsid w:val="00715FCB"/>
    <w:rsid w:val="007400BA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633FA"/>
    <w:rsid w:val="00A2118D"/>
    <w:rsid w:val="00A73A88"/>
    <w:rsid w:val="00A904EE"/>
    <w:rsid w:val="00AD0A50"/>
    <w:rsid w:val="00AD76E2"/>
    <w:rsid w:val="00B20152"/>
    <w:rsid w:val="00B359E4"/>
    <w:rsid w:val="00B57D98"/>
    <w:rsid w:val="00B70850"/>
    <w:rsid w:val="00BE36CB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36DAF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A904EE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A9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.fadamitan2019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ns-portfolio.netlify.app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0485F668-1141-414B-A5A2-04C87A7678C5%7d\%7b268FE59E-DF02-4711-A471-B061C7D528CC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5C1E6BE5EB4F09853A4E545DC4B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BFB04-760D-458B-A23A-0C213A3C87CD}"/>
      </w:docPartPr>
      <w:docPartBody>
        <w:p w:rsidR="00000000" w:rsidRDefault="00806B1D" w:rsidP="00806B1D">
          <w:pPr>
            <w:pStyle w:val="FF5C1E6BE5EB4F09853A4E545DC4BEFD"/>
          </w:pPr>
          <w:r w:rsidRPr="00D5459D">
            <w:t>Profile</w:t>
          </w:r>
        </w:p>
      </w:docPartBody>
    </w:docPart>
    <w:docPart>
      <w:docPartPr>
        <w:name w:val="A51AAEE8256E4D18A3F7B1C86EF72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CADC5-24B1-4C20-9C86-F1D069ACD75F}"/>
      </w:docPartPr>
      <w:docPartBody>
        <w:p w:rsidR="00000000" w:rsidRDefault="00806B1D" w:rsidP="00806B1D">
          <w:pPr>
            <w:pStyle w:val="A51AAEE8256E4D18A3F7B1C86EF723CD"/>
          </w:pPr>
          <w:r w:rsidRPr="00CB0055">
            <w:t>Contact</w:t>
          </w:r>
        </w:p>
      </w:docPartBody>
    </w:docPart>
    <w:docPart>
      <w:docPartPr>
        <w:name w:val="E6366AF135D24406A37EF874AD4BE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B0AC3-8228-4526-8857-09FFF68FBDCD}"/>
      </w:docPartPr>
      <w:docPartBody>
        <w:p w:rsidR="00000000" w:rsidRDefault="00806B1D" w:rsidP="00806B1D">
          <w:pPr>
            <w:pStyle w:val="E6366AF135D24406A37EF874AD4BE9C9"/>
          </w:pPr>
          <w:r w:rsidRPr="004D3011">
            <w:t>PHONE:</w:t>
          </w:r>
        </w:p>
      </w:docPartBody>
    </w:docPart>
    <w:docPart>
      <w:docPartPr>
        <w:name w:val="49E5EA52F48F48EBB6096D5A679B8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33D07-D13B-48B6-94C1-1A17EBF24A71}"/>
      </w:docPartPr>
      <w:docPartBody>
        <w:p w:rsidR="00000000" w:rsidRDefault="00806B1D" w:rsidP="00806B1D">
          <w:pPr>
            <w:pStyle w:val="49E5EA52F48F48EBB6096D5A679B8CD6"/>
          </w:pPr>
          <w:r w:rsidRPr="004D3011">
            <w:t>WEBSITE:</w:t>
          </w:r>
        </w:p>
      </w:docPartBody>
    </w:docPart>
    <w:docPart>
      <w:docPartPr>
        <w:name w:val="E7E1ED717FC8494798426F3A7D9F9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B133E-BA18-4C58-936F-8B1E7A30BB01}"/>
      </w:docPartPr>
      <w:docPartBody>
        <w:p w:rsidR="00000000" w:rsidRDefault="00806B1D" w:rsidP="00806B1D">
          <w:pPr>
            <w:pStyle w:val="E7E1ED717FC8494798426F3A7D9F9D95"/>
          </w:pPr>
          <w:r w:rsidRPr="004D3011">
            <w:t>EMAIL:</w:t>
          </w:r>
        </w:p>
      </w:docPartBody>
    </w:docPart>
    <w:docPart>
      <w:docPartPr>
        <w:name w:val="89AFF9793A5E48349F720873A8601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A9D03-6E12-46FF-BF0F-243E36180C25}"/>
      </w:docPartPr>
      <w:docPartBody>
        <w:p w:rsidR="00000000" w:rsidRDefault="00806B1D" w:rsidP="00806B1D">
          <w:pPr>
            <w:pStyle w:val="89AFF9793A5E48349F720873A860110D"/>
          </w:pPr>
          <w:r w:rsidRPr="00CB0055">
            <w:t>Hobbies</w:t>
          </w:r>
        </w:p>
      </w:docPartBody>
    </w:docPart>
    <w:docPart>
      <w:docPartPr>
        <w:name w:val="C6076CC4D4144AA791EBDADA71A0B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FCFCE-CA70-40A3-B1A8-A5CA4B830920}"/>
      </w:docPartPr>
      <w:docPartBody>
        <w:p w:rsidR="00000000" w:rsidRDefault="00806B1D" w:rsidP="00806B1D">
          <w:pPr>
            <w:pStyle w:val="C6076CC4D4144AA791EBDADA71A0B1D2"/>
          </w:pPr>
          <w:r w:rsidRPr="00036450">
            <w:t>WORK EXPERIENCE</w:t>
          </w:r>
        </w:p>
      </w:docPartBody>
    </w:docPart>
    <w:docPart>
      <w:docPartPr>
        <w:name w:val="B665AD107B584FD188122682A1249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5DD03-5453-4D82-BDA7-A61481928717}"/>
      </w:docPartPr>
      <w:docPartBody>
        <w:p w:rsidR="00000000" w:rsidRDefault="00806B1D" w:rsidP="00806B1D">
          <w:pPr>
            <w:pStyle w:val="B665AD107B584FD188122682A124942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1D"/>
    <w:rsid w:val="00806B1D"/>
    <w:rsid w:val="00D0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06B1D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4265DA423349779749B0A2735B4F1D">
    <w:name w:val="E04265DA423349779749B0A2735B4F1D"/>
  </w:style>
  <w:style w:type="paragraph" w:customStyle="1" w:styleId="0618163C0964453F9E05ED5CC7B7175F">
    <w:name w:val="0618163C0964453F9E05ED5CC7B7175F"/>
  </w:style>
  <w:style w:type="paragraph" w:customStyle="1" w:styleId="D294BC212DEE4720A6EB6157C9F7255C">
    <w:name w:val="D294BC212DEE4720A6EB6157C9F7255C"/>
  </w:style>
  <w:style w:type="paragraph" w:customStyle="1" w:styleId="893DAA5BFE6943648AE5A1623FF85351">
    <w:name w:val="893DAA5BFE6943648AE5A1623FF85351"/>
  </w:style>
  <w:style w:type="paragraph" w:customStyle="1" w:styleId="BAE7289F4D394919A4D1E0D4A127DC37">
    <w:name w:val="BAE7289F4D394919A4D1E0D4A127DC37"/>
  </w:style>
  <w:style w:type="paragraph" w:customStyle="1" w:styleId="7BBEEAE7822B432CB323C990F692C8F9">
    <w:name w:val="7BBEEAE7822B432CB323C990F692C8F9"/>
  </w:style>
  <w:style w:type="paragraph" w:customStyle="1" w:styleId="72F750E936104C7ABF1D2C297DEDB3B9">
    <w:name w:val="72F750E936104C7ABF1D2C297DEDB3B9"/>
  </w:style>
  <w:style w:type="paragraph" w:customStyle="1" w:styleId="192E4378FD81453A955F9A1534C68EF8">
    <w:name w:val="192E4378FD81453A955F9A1534C68EF8"/>
  </w:style>
  <w:style w:type="paragraph" w:customStyle="1" w:styleId="FEA8CA3A94C14DE8836294638B00BC74">
    <w:name w:val="FEA8CA3A94C14DE8836294638B00BC74"/>
  </w:style>
  <w:style w:type="paragraph" w:customStyle="1" w:styleId="C75408AB771443868D88286AB3071104">
    <w:name w:val="C75408AB771443868D88286AB307110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AE67DA8714741E7AB6C444F0DC8D8C6">
    <w:name w:val="7AE67DA8714741E7AB6C444F0DC8D8C6"/>
  </w:style>
  <w:style w:type="paragraph" w:customStyle="1" w:styleId="064BC775710F4E33AA8B6E529528328E">
    <w:name w:val="064BC775710F4E33AA8B6E529528328E"/>
  </w:style>
  <w:style w:type="paragraph" w:customStyle="1" w:styleId="EE3BA48058044606BE9C8549073B3103">
    <w:name w:val="EE3BA48058044606BE9C8549073B3103"/>
  </w:style>
  <w:style w:type="paragraph" w:customStyle="1" w:styleId="DF537645C45540E7AAE72AC1B7522098">
    <w:name w:val="DF537645C45540E7AAE72AC1B7522098"/>
  </w:style>
  <w:style w:type="paragraph" w:customStyle="1" w:styleId="83B2C664A84C4115A1B3F662C80A32A6">
    <w:name w:val="83B2C664A84C4115A1B3F662C80A32A6"/>
  </w:style>
  <w:style w:type="paragraph" w:customStyle="1" w:styleId="914C9EED5C6849AEA1D59FF17FF4CF26">
    <w:name w:val="914C9EED5C6849AEA1D59FF17FF4CF26"/>
  </w:style>
  <w:style w:type="paragraph" w:customStyle="1" w:styleId="7FB8139911C840E4AF59E64BF9038B98">
    <w:name w:val="7FB8139911C840E4AF59E64BF9038B98"/>
  </w:style>
  <w:style w:type="paragraph" w:customStyle="1" w:styleId="76C7C4B0C53D445F9BC70225FAB6A1BD">
    <w:name w:val="76C7C4B0C53D445F9BC70225FAB6A1BD"/>
  </w:style>
  <w:style w:type="paragraph" w:customStyle="1" w:styleId="EBB80E02DE294EC0ACD9BE23F91C96B6">
    <w:name w:val="EBB80E02DE294EC0ACD9BE23F91C96B6"/>
  </w:style>
  <w:style w:type="paragraph" w:customStyle="1" w:styleId="4AC4634A91864AE5AAEB2DD61E8339A1">
    <w:name w:val="4AC4634A91864AE5AAEB2DD61E8339A1"/>
  </w:style>
  <w:style w:type="paragraph" w:customStyle="1" w:styleId="5BC42FF1A311420898F22750582439EB">
    <w:name w:val="5BC42FF1A311420898F22750582439EB"/>
  </w:style>
  <w:style w:type="paragraph" w:customStyle="1" w:styleId="4911608EE0BA400C97B4E3E8F3D386C8">
    <w:name w:val="4911608EE0BA400C97B4E3E8F3D386C8"/>
  </w:style>
  <w:style w:type="paragraph" w:customStyle="1" w:styleId="66DFA14266284F808D7D4814DFF4A094">
    <w:name w:val="66DFA14266284F808D7D4814DFF4A094"/>
  </w:style>
  <w:style w:type="paragraph" w:customStyle="1" w:styleId="01564D6F82DA4BA0BBB3762DD090B200">
    <w:name w:val="01564D6F82DA4BA0BBB3762DD090B200"/>
  </w:style>
  <w:style w:type="paragraph" w:customStyle="1" w:styleId="7C0C5565FD4341968CCBFBAC283722D5">
    <w:name w:val="7C0C5565FD4341968CCBFBAC283722D5"/>
  </w:style>
  <w:style w:type="paragraph" w:customStyle="1" w:styleId="25BD31327076495CB2CD0591F8BA59D6">
    <w:name w:val="25BD31327076495CB2CD0591F8BA59D6"/>
  </w:style>
  <w:style w:type="paragraph" w:customStyle="1" w:styleId="ADEE28E27557493DBEF93D1E55F2CC56">
    <w:name w:val="ADEE28E27557493DBEF93D1E55F2CC56"/>
  </w:style>
  <w:style w:type="paragraph" w:customStyle="1" w:styleId="368CB12990694F4391B33D1DB2C7D15F">
    <w:name w:val="368CB12990694F4391B33D1DB2C7D15F"/>
  </w:style>
  <w:style w:type="paragraph" w:customStyle="1" w:styleId="80ED74FEAAA3489EA5F22F358F8D90A5">
    <w:name w:val="80ED74FEAAA3489EA5F22F358F8D90A5"/>
  </w:style>
  <w:style w:type="paragraph" w:customStyle="1" w:styleId="13430D2C6BB94D5CB3F21B28FA491BC1">
    <w:name w:val="13430D2C6BB94D5CB3F21B28FA491BC1"/>
  </w:style>
  <w:style w:type="paragraph" w:customStyle="1" w:styleId="7AD311C3EF90413A971E6610B694EF40">
    <w:name w:val="7AD311C3EF90413A971E6610B694EF40"/>
  </w:style>
  <w:style w:type="paragraph" w:customStyle="1" w:styleId="36F88433E1394623B2DE1A3DE6D74171">
    <w:name w:val="36F88433E1394623B2DE1A3DE6D74171"/>
  </w:style>
  <w:style w:type="paragraph" w:customStyle="1" w:styleId="A7FB789521CD413EBFE4E17D42145DC2">
    <w:name w:val="A7FB789521CD413EBFE4E17D42145DC2"/>
  </w:style>
  <w:style w:type="paragraph" w:customStyle="1" w:styleId="41F0478C0660498884349213F5202BCD">
    <w:name w:val="41F0478C0660498884349213F5202BCD"/>
  </w:style>
  <w:style w:type="paragraph" w:customStyle="1" w:styleId="033D894F4F2B4D479488B47E00B9EB5A">
    <w:name w:val="033D894F4F2B4D479488B47E00B9EB5A"/>
  </w:style>
  <w:style w:type="paragraph" w:customStyle="1" w:styleId="D3416CA269724C3095AF7A50AEC92512">
    <w:name w:val="D3416CA269724C3095AF7A50AEC92512"/>
  </w:style>
  <w:style w:type="paragraph" w:customStyle="1" w:styleId="E8EA63751A3D49909485EAEFC3FEC081">
    <w:name w:val="E8EA63751A3D49909485EAEFC3FEC081"/>
  </w:style>
  <w:style w:type="paragraph" w:customStyle="1" w:styleId="783927A6D48946F688499AC970FE40E4">
    <w:name w:val="783927A6D48946F688499AC970FE40E4"/>
  </w:style>
  <w:style w:type="paragraph" w:customStyle="1" w:styleId="7EA3CCDA62ED4EF386F0096DB09484FD">
    <w:name w:val="7EA3CCDA62ED4EF386F0096DB09484FD"/>
  </w:style>
  <w:style w:type="paragraph" w:customStyle="1" w:styleId="1878CB9168CE451884568A15276F0D2E">
    <w:name w:val="1878CB9168CE451884568A15276F0D2E"/>
  </w:style>
  <w:style w:type="character" w:customStyle="1" w:styleId="Heading2Char">
    <w:name w:val="Heading 2 Char"/>
    <w:basedOn w:val="DefaultParagraphFont"/>
    <w:link w:val="Heading2"/>
    <w:uiPriority w:val="9"/>
    <w:rsid w:val="00806B1D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89FD84FD528749628EFB885DEE9BF103">
    <w:name w:val="89FD84FD528749628EFB885DEE9BF103"/>
  </w:style>
  <w:style w:type="paragraph" w:customStyle="1" w:styleId="CC3384E5E24D4C5D94BBB71AF1F6536E">
    <w:name w:val="CC3384E5E24D4C5D94BBB71AF1F6536E"/>
    <w:rsid w:val="00806B1D"/>
  </w:style>
  <w:style w:type="paragraph" w:customStyle="1" w:styleId="35FCCEAFCFB849208BBC66C3D109A788">
    <w:name w:val="35FCCEAFCFB849208BBC66C3D109A788"/>
    <w:rsid w:val="00806B1D"/>
  </w:style>
  <w:style w:type="paragraph" w:customStyle="1" w:styleId="6D7C75BAB3574BBE9B416798428F56D2">
    <w:name w:val="6D7C75BAB3574BBE9B416798428F56D2"/>
    <w:rsid w:val="00806B1D"/>
  </w:style>
  <w:style w:type="paragraph" w:customStyle="1" w:styleId="8EF998432FF6408CA7A9FDBA1D6936D1">
    <w:name w:val="8EF998432FF6408CA7A9FDBA1D6936D1"/>
    <w:rsid w:val="00806B1D"/>
  </w:style>
  <w:style w:type="paragraph" w:customStyle="1" w:styleId="FD263EB874C34B9CBD5F0389BF8CB76D">
    <w:name w:val="FD263EB874C34B9CBD5F0389BF8CB76D"/>
    <w:rsid w:val="00806B1D"/>
  </w:style>
  <w:style w:type="paragraph" w:customStyle="1" w:styleId="0AB652D12B4D459EB08E05FBED33FFCC">
    <w:name w:val="0AB652D12B4D459EB08E05FBED33FFCC"/>
    <w:rsid w:val="00806B1D"/>
  </w:style>
  <w:style w:type="paragraph" w:customStyle="1" w:styleId="D105C1C8C1F24AE1ABDEED299C854CAA">
    <w:name w:val="D105C1C8C1F24AE1ABDEED299C854CAA"/>
    <w:rsid w:val="00806B1D"/>
  </w:style>
  <w:style w:type="paragraph" w:customStyle="1" w:styleId="8AEC8228C41D4040B46197F7EBBC01E6">
    <w:name w:val="8AEC8228C41D4040B46197F7EBBC01E6"/>
    <w:rsid w:val="00806B1D"/>
  </w:style>
  <w:style w:type="paragraph" w:customStyle="1" w:styleId="A2CCD694F82F4B4795B6C401BEEF07DA">
    <w:name w:val="A2CCD694F82F4B4795B6C401BEEF07DA"/>
    <w:rsid w:val="00806B1D"/>
  </w:style>
  <w:style w:type="paragraph" w:customStyle="1" w:styleId="FF5C1E6BE5EB4F09853A4E545DC4BEFD">
    <w:name w:val="FF5C1E6BE5EB4F09853A4E545DC4BEFD"/>
    <w:rsid w:val="00806B1D"/>
  </w:style>
  <w:style w:type="paragraph" w:customStyle="1" w:styleId="A51AAEE8256E4D18A3F7B1C86EF723CD">
    <w:name w:val="A51AAEE8256E4D18A3F7B1C86EF723CD"/>
    <w:rsid w:val="00806B1D"/>
  </w:style>
  <w:style w:type="paragraph" w:customStyle="1" w:styleId="E6366AF135D24406A37EF874AD4BE9C9">
    <w:name w:val="E6366AF135D24406A37EF874AD4BE9C9"/>
    <w:rsid w:val="00806B1D"/>
  </w:style>
  <w:style w:type="paragraph" w:customStyle="1" w:styleId="49E5EA52F48F48EBB6096D5A679B8CD6">
    <w:name w:val="49E5EA52F48F48EBB6096D5A679B8CD6"/>
    <w:rsid w:val="00806B1D"/>
  </w:style>
  <w:style w:type="paragraph" w:customStyle="1" w:styleId="E7E1ED717FC8494798426F3A7D9F9D95">
    <w:name w:val="E7E1ED717FC8494798426F3A7D9F9D95"/>
    <w:rsid w:val="00806B1D"/>
  </w:style>
  <w:style w:type="paragraph" w:customStyle="1" w:styleId="89AFF9793A5E48349F720873A860110D">
    <w:name w:val="89AFF9793A5E48349F720873A860110D"/>
    <w:rsid w:val="00806B1D"/>
  </w:style>
  <w:style w:type="paragraph" w:customStyle="1" w:styleId="C6076CC4D4144AA791EBDADA71A0B1D2">
    <w:name w:val="C6076CC4D4144AA791EBDADA71A0B1D2"/>
    <w:rsid w:val="00806B1D"/>
  </w:style>
  <w:style w:type="paragraph" w:customStyle="1" w:styleId="B665AD107B584FD188122682A1249423">
    <w:name w:val="B665AD107B584FD188122682A1249423"/>
    <w:rsid w:val="00806B1D"/>
  </w:style>
  <w:style w:type="paragraph" w:customStyle="1" w:styleId="0F7502964AD94A828D548FEA1827CE6A">
    <w:name w:val="0F7502964AD94A828D548FEA1827CE6A"/>
    <w:rsid w:val="00806B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{268FE59E-DF02-4711-A471-B061C7D528CC}tf00546271_win32</Template>
  <TotalTime>0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2023-02-20T02:09:00Z</dcterms:created>
  <dcterms:modified xsi:type="dcterms:W3CDTF">2023-02-20T02:09:00Z</dcterms:modified>
</cp:coreProperties>
</file>